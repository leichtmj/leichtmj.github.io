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26337" w14:textId="77777777" w:rsidR="00D077E9" w:rsidRDefault="00AB02A7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75D693D" wp14:editId="305E5478">
                <wp:simplePos x="0" y="0"/>
                <wp:positionH relativeFrom="column">
                  <wp:posOffset>-198120</wp:posOffset>
                </wp:positionH>
                <wp:positionV relativeFrom="page">
                  <wp:posOffset>937260</wp:posOffset>
                </wp:positionV>
                <wp:extent cx="3938905" cy="9121140"/>
                <wp:effectExtent l="0" t="0" r="4445" b="381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9121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8D9C" id="Rectangle 3" o:spid="_x0000_s1026" alt="rectangle blanc pour le texte sur la couverture" style="position:absolute;margin-left:-15.6pt;margin-top:73.8pt;width:310.15pt;height:718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1B5B4B85" wp14:editId="186CEE48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 1" descr="affichage des rues avec les bâtiments de la ville, le marché et les r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E3D5A60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CA5036F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5FE0624" wp14:editId="3660D3D5">
                      <wp:extent cx="3528695" cy="2209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09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5816C6" w14:textId="540D3ECE" w:rsidR="00D077E9" w:rsidRDefault="00C97C71" w:rsidP="00D077E9">
                                  <w:pPr>
                                    <w:pStyle w:val="Titre"/>
                                    <w:spacing w:after="0"/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DOSSIER DE RECETTE</w:t>
                                  </w:r>
                                </w:p>
                                <w:p w14:paraId="1B2F4559" w14:textId="6279EC13" w:rsidR="00C97C71" w:rsidRDefault="00C97C71" w:rsidP="00D077E9">
                                  <w:pPr>
                                    <w:pStyle w:val="Titre"/>
                                    <w:spacing w:after="0"/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SAE 4.01A</w:t>
                                  </w:r>
                                </w:p>
                                <w:p w14:paraId="7A628A63" w14:textId="55A6C395" w:rsidR="00C97C71" w:rsidRPr="00D86945" w:rsidRDefault="00C97C71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TESLA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5FE062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" filled="f" stroked="f" strokeweight=".5pt">
                      <v:textbox>
                        <w:txbxContent>
                          <w:p w14:paraId="7D5816C6" w14:textId="540D3ECE" w:rsidR="00D077E9" w:rsidRDefault="00C97C71" w:rsidP="00D077E9">
                            <w:pPr>
                              <w:pStyle w:val="Titre"/>
                              <w:spacing w:after="0"/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DOSSIER DE RECETTE</w:t>
                            </w:r>
                          </w:p>
                          <w:p w14:paraId="1B2F4559" w14:textId="6279EC13" w:rsidR="00C97C71" w:rsidRDefault="00C97C71" w:rsidP="00D077E9">
                            <w:pPr>
                              <w:pStyle w:val="Titre"/>
                              <w:spacing w:after="0"/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SAE 4.01A</w:t>
                            </w:r>
                          </w:p>
                          <w:p w14:paraId="7A628A63" w14:textId="55A6C395" w:rsidR="00C97C71" w:rsidRPr="00D86945" w:rsidRDefault="00C97C71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TESLA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181739E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7CE59C0F" wp14:editId="0FA0EFD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005356A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7FCC060D" w14:textId="77777777" w:rsidTr="00270C80">
        <w:trPr>
          <w:trHeight w:val="73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2C0F6E2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1C386C5D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C592B8DC916446309F3029C2CC96C093"/>
              </w:placeholder>
              <w15:appearance w15:val="hidden"/>
            </w:sdtPr>
            <w:sdtContent>
              <w:p w14:paraId="51112BA4" w14:textId="1711BE2B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B5735D">
                  <w:rPr>
                    <w:rStyle w:val="Sous-titreCar"/>
                    <w:b w:val="0"/>
                    <w:noProof/>
                    <w:lang w:bidi="fr-FR"/>
                  </w:rPr>
                  <w:t>7 avril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1AC4036E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C1E302D" wp14:editId="1D2AE7BF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F4273D8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6CC4460F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40C0A902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A20796F" w14:textId="5D45C643" w:rsidR="00D077E9" w:rsidRDefault="00000000" w:rsidP="00AB02A7">
            <w:sdt>
              <w:sdtPr>
                <w:id w:val="-1740469667"/>
                <w:placeholder>
                  <w:docPart w:val="7D6ABEFBA97E4B52B4673FB5DEBA93B9"/>
                </w:placeholder>
                <w15:appearance w15:val="hidden"/>
              </w:sdtPr>
              <w:sdtContent>
                <w:r w:rsidR="00C97C71">
                  <w:t>BUT INFO2</w:t>
                </w:r>
              </w:sdtContent>
            </w:sdt>
          </w:p>
          <w:p w14:paraId="0ADF6AA6" w14:textId="3C701033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489EB466B5814789A3C14EDBCFBEE02C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C97C71">
                  <w:t>BILLY Lucas, GENONCEAU Janelle, LANDRECY Enzo, LEICHTMANN Jimmy, RONDET Pierre</w:t>
                </w:r>
              </w:sdtContent>
            </w:sdt>
          </w:p>
          <w:p w14:paraId="380B152F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3BA1FFC8" w14:textId="77777777" w:rsidR="00D077E9" w:rsidRDefault="00AB02A7">
      <w:pPr>
        <w:spacing w:after="200"/>
      </w:pPr>
      <w:r w:rsidRPr="00D967AC"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1209431C" wp14:editId="08604FE8">
            <wp:simplePos x="0" y="0"/>
            <wp:positionH relativeFrom="column">
              <wp:posOffset>4950044</wp:posOffset>
            </wp:positionH>
            <wp:positionV relativeFrom="paragraph">
              <wp:posOffset>7747635</wp:posOffset>
            </wp:positionV>
            <wp:extent cx="1482287" cy="643890"/>
            <wp:effectExtent l="0" t="0" r="0" b="3810"/>
            <wp:wrapNone/>
            <wp:docPr id="12" name="Graphisme 201" descr="espace réservé du logo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sme 201" descr="espace réservé du log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E63CBD" wp14:editId="28B5071D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9AA33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eastAsia="en-US"/>
        </w:rPr>
        <w:id w:val="-142356320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9415515" w14:textId="6A0B7BA5" w:rsidR="00653EB9" w:rsidRDefault="00653EB9">
          <w:pPr>
            <w:pStyle w:val="En-ttedetabledesmatires"/>
          </w:pPr>
          <w:r>
            <w:t>Table des matières</w:t>
          </w:r>
        </w:p>
        <w:p w14:paraId="5E37DB3D" w14:textId="01E4E328" w:rsidR="00B5735D" w:rsidRDefault="00653EB9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763594" w:history="1">
            <w:r w:rsidR="00B5735D" w:rsidRPr="00952E51">
              <w:rPr>
                <w:rStyle w:val="Lienhypertexte"/>
                <w:noProof/>
                <w:lang w:bidi="fr-FR"/>
              </w:rPr>
              <w:t>Configurer son véhicule :</w:t>
            </w:r>
            <w:r w:rsidR="00B5735D">
              <w:rPr>
                <w:noProof/>
                <w:webHidden/>
              </w:rPr>
              <w:tab/>
            </w:r>
            <w:r w:rsidR="00B5735D">
              <w:rPr>
                <w:noProof/>
                <w:webHidden/>
              </w:rPr>
              <w:fldChar w:fldCharType="begin"/>
            </w:r>
            <w:r w:rsidR="00B5735D">
              <w:rPr>
                <w:noProof/>
                <w:webHidden/>
              </w:rPr>
              <w:instrText xml:space="preserve"> PAGEREF _Toc131763594 \h </w:instrText>
            </w:r>
            <w:r w:rsidR="00B5735D">
              <w:rPr>
                <w:noProof/>
                <w:webHidden/>
              </w:rPr>
            </w:r>
            <w:r w:rsidR="00B5735D">
              <w:rPr>
                <w:noProof/>
                <w:webHidden/>
              </w:rPr>
              <w:fldChar w:fldCharType="separate"/>
            </w:r>
            <w:r w:rsidR="00B5735D">
              <w:rPr>
                <w:noProof/>
                <w:webHidden/>
              </w:rPr>
              <w:t>3</w:t>
            </w:r>
            <w:r w:rsidR="00B5735D">
              <w:rPr>
                <w:noProof/>
                <w:webHidden/>
              </w:rPr>
              <w:fldChar w:fldCharType="end"/>
            </w:r>
          </w:hyperlink>
        </w:p>
        <w:p w14:paraId="1FE29E03" w14:textId="6F61FA59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595" w:history="1">
            <w:r w:rsidRPr="00952E51">
              <w:rPr>
                <w:rStyle w:val="Lienhypertexte"/>
                <w:noProof/>
                <w:lang w:bidi="fr-FR"/>
              </w:rPr>
              <w:t>Naviguer entre les véhicules disponibles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48D50" w14:textId="6D7F5507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596" w:history="1">
            <w:r w:rsidRPr="00952E51">
              <w:rPr>
                <w:rStyle w:val="Lienhypertexte"/>
                <w:noProof/>
                <w:lang w:bidi="fr-FR"/>
              </w:rPr>
              <w:t>Accessoires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E270F" w14:textId="2D28EC42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597" w:history="1">
            <w:r w:rsidRPr="00952E51">
              <w:rPr>
                <w:rStyle w:val="Lienhypertexte"/>
                <w:noProof/>
                <w:lang w:bidi="fr-FR"/>
              </w:rPr>
              <w:t>Consulter le panier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1AA2" w14:textId="41E0D9C0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598" w:history="1">
            <w:r w:rsidRPr="00952E51">
              <w:rPr>
                <w:rStyle w:val="Lienhypertexte"/>
                <w:noProof/>
              </w:rPr>
              <w:t xml:space="preserve">Créer un compte </w:t>
            </w:r>
            <w:r w:rsidRPr="00952E51">
              <w:rPr>
                <w:rStyle w:val="Lienhypertexte"/>
                <w:noProof/>
                <w:lang w:bidi="fr-FR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6476" w14:textId="75D8034A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599" w:history="1">
            <w:r w:rsidRPr="00952E51">
              <w:rPr>
                <w:rStyle w:val="Lienhypertexte"/>
                <w:noProof/>
              </w:rPr>
              <w:t xml:space="preserve">Se connecter </w:t>
            </w:r>
            <w:r w:rsidRPr="00952E51">
              <w:rPr>
                <w:rStyle w:val="Lienhypertexte"/>
                <w:noProof/>
                <w:lang w:bidi="fr-FR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1D1C4" w14:textId="0AC7F159" w:rsidR="00B5735D" w:rsidRDefault="00B5735D">
          <w:pPr>
            <w:pStyle w:val="TM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131763600" w:history="1">
            <w:r w:rsidRPr="00952E51">
              <w:rPr>
                <w:rStyle w:val="Lienhypertexte"/>
                <w:noProof/>
              </w:rPr>
              <w:t xml:space="preserve">Répartition du travail </w:t>
            </w:r>
            <w:r w:rsidRPr="00952E51">
              <w:rPr>
                <w:rStyle w:val="Lienhypertexte"/>
                <w:noProof/>
                <w:lang w:bidi="fr-FR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_Toc131763600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5D4DF" w14:textId="3FE9304F" w:rsidR="00371432" w:rsidRDefault="00653EB9" w:rsidP="00653EB9">
          <w:r>
            <w:rPr>
              <w:bCs/>
            </w:rPr>
            <w:fldChar w:fldCharType="end"/>
          </w:r>
        </w:p>
      </w:sdtContent>
    </w:sdt>
    <w:p w14:paraId="079464AE" w14:textId="77777777" w:rsidR="00371432" w:rsidRDefault="00371432" w:rsidP="00D077E9">
      <w:pPr>
        <w:pStyle w:val="Titre1"/>
        <w:rPr>
          <w:lang w:bidi="fr-FR"/>
        </w:rPr>
      </w:pPr>
    </w:p>
    <w:p w14:paraId="54AD3DFE" w14:textId="77777777" w:rsidR="00371432" w:rsidRDefault="00371432" w:rsidP="00D077E9">
      <w:pPr>
        <w:pStyle w:val="Titre1"/>
        <w:rPr>
          <w:lang w:bidi="fr-FR"/>
        </w:rPr>
      </w:pPr>
    </w:p>
    <w:p w14:paraId="6FCA57AC" w14:textId="77777777" w:rsidR="00371432" w:rsidRDefault="00371432" w:rsidP="00D077E9">
      <w:pPr>
        <w:pStyle w:val="Titre1"/>
        <w:rPr>
          <w:lang w:bidi="fr-FR"/>
        </w:rPr>
      </w:pPr>
    </w:p>
    <w:p w14:paraId="514122DE" w14:textId="30EE0BA7" w:rsidR="00653EB9" w:rsidRDefault="00653EB9" w:rsidP="00D077E9">
      <w:pPr>
        <w:pStyle w:val="Titre1"/>
        <w:rPr>
          <w:lang w:bidi="fr-FR"/>
        </w:rPr>
      </w:pPr>
    </w:p>
    <w:p w14:paraId="3741C283" w14:textId="77777777" w:rsidR="00653EB9" w:rsidRDefault="00653EB9" w:rsidP="00D077E9">
      <w:pPr>
        <w:pStyle w:val="Titre1"/>
        <w:rPr>
          <w:lang w:bidi="fr-FR"/>
        </w:rPr>
      </w:pPr>
    </w:p>
    <w:p w14:paraId="12503392" w14:textId="29D71C44" w:rsidR="00653EB9" w:rsidRDefault="00653EB9" w:rsidP="00D077E9">
      <w:pPr>
        <w:pStyle w:val="Titre1"/>
        <w:rPr>
          <w:lang w:bidi="fr-FR"/>
        </w:rPr>
      </w:pPr>
    </w:p>
    <w:p w14:paraId="3C642755" w14:textId="6945BE6B" w:rsidR="00653EB9" w:rsidRDefault="00653EB9" w:rsidP="00D077E9">
      <w:pPr>
        <w:pStyle w:val="Titre1"/>
        <w:rPr>
          <w:lang w:bidi="fr-FR"/>
        </w:rPr>
      </w:pPr>
    </w:p>
    <w:p w14:paraId="33A70735" w14:textId="29CC4B28" w:rsidR="00653EB9" w:rsidRDefault="00653EB9" w:rsidP="00D077E9">
      <w:pPr>
        <w:pStyle w:val="Titre1"/>
        <w:rPr>
          <w:lang w:bidi="fr-FR"/>
        </w:rPr>
      </w:pPr>
    </w:p>
    <w:p w14:paraId="1D6BFB46" w14:textId="529379AE" w:rsidR="00653EB9" w:rsidRDefault="00653EB9" w:rsidP="00D077E9">
      <w:pPr>
        <w:pStyle w:val="Titre1"/>
        <w:rPr>
          <w:lang w:bidi="fr-FR"/>
        </w:rPr>
      </w:pPr>
    </w:p>
    <w:p w14:paraId="721BF041" w14:textId="77777777" w:rsidR="00653EB9" w:rsidRDefault="00653EB9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  <w:lang w:bidi="fr-FR"/>
        </w:rPr>
      </w:pPr>
      <w:r>
        <w:rPr>
          <w:lang w:bidi="fr-FR"/>
        </w:rPr>
        <w:br w:type="page"/>
      </w:r>
    </w:p>
    <w:p w14:paraId="60026590" w14:textId="70CFE1F2" w:rsidR="008D5E88" w:rsidRDefault="008D5E88" w:rsidP="00D077E9">
      <w:pPr>
        <w:pStyle w:val="Titre1"/>
        <w:rPr>
          <w:lang w:bidi="fr-FR"/>
        </w:rPr>
      </w:pPr>
      <w:bookmarkStart w:id="0" w:name="_Toc131763594"/>
      <w:r>
        <w:rPr>
          <w:lang w:bidi="fr-FR"/>
        </w:rPr>
        <w:lastRenderedPageBreak/>
        <w:t>Configurer son véhicule :</w:t>
      </w:r>
      <w:bookmarkEnd w:id="0"/>
    </w:p>
    <w:p w14:paraId="24635FC9" w14:textId="35F41B31" w:rsidR="008D5E88" w:rsidRDefault="008D5E88" w:rsidP="008D5E88">
      <w:pPr>
        <w:pStyle w:val="Contenu"/>
        <w:rPr>
          <w:lang w:bidi="fr-FR"/>
        </w:rPr>
      </w:pPr>
      <w:r>
        <w:rPr>
          <w:lang w:bidi="fr-FR"/>
        </w:rPr>
        <w:t>En arrivant sur la page d’accueil, cliquer sur Configurer pour démarrer le processus.</w:t>
      </w:r>
    </w:p>
    <w:p w14:paraId="70C3F6E5" w14:textId="37636DFF" w:rsidR="008D5E88" w:rsidRDefault="008D5E88" w:rsidP="008D5E88">
      <w:pPr>
        <w:pStyle w:val="Contenu"/>
        <w:rPr>
          <w:lang w:bidi="fr-FR"/>
        </w:rPr>
      </w:pPr>
      <w:r w:rsidRPr="008D5E88">
        <w:rPr>
          <w:noProof/>
          <w:lang w:bidi="fr-FR"/>
        </w:rPr>
        <w:drawing>
          <wp:inline distT="0" distB="0" distL="0" distR="0" wp14:anchorId="0BA76DA2" wp14:editId="797923E8">
            <wp:extent cx="6371590" cy="2960370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AD12" w14:textId="685AA650" w:rsidR="008D5E88" w:rsidRDefault="008D5E88" w:rsidP="008D5E88">
      <w:pPr>
        <w:pStyle w:val="Contenu"/>
        <w:rPr>
          <w:lang w:bidi="fr-FR"/>
        </w:rPr>
      </w:pPr>
      <w:r>
        <w:rPr>
          <w:lang w:bidi="fr-FR"/>
        </w:rPr>
        <w:t>Naviguez entre les différents modèles puis cliquez sur l’image pour continuer.</w:t>
      </w:r>
    </w:p>
    <w:p w14:paraId="78AB2D71" w14:textId="3E9A7A3F" w:rsidR="008D5E88" w:rsidRDefault="008D5E88" w:rsidP="008D5E88">
      <w:pPr>
        <w:pStyle w:val="Contenu"/>
        <w:rPr>
          <w:lang w:bidi="fr-FR"/>
        </w:rPr>
      </w:pPr>
      <w:r w:rsidRPr="008D5E88">
        <w:rPr>
          <w:noProof/>
          <w:lang w:bidi="fr-FR"/>
        </w:rPr>
        <w:drawing>
          <wp:inline distT="0" distB="0" distL="0" distR="0" wp14:anchorId="4DE53527" wp14:editId="13A86795">
            <wp:extent cx="6371590" cy="2625090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A8CA" w14:textId="3F7258D4" w:rsidR="008D5E88" w:rsidRDefault="008D5E88" w:rsidP="008D5E88">
      <w:pPr>
        <w:pStyle w:val="Contenu"/>
        <w:rPr>
          <w:lang w:bidi="fr-FR"/>
        </w:rPr>
      </w:pPr>
      <w:r>
        <w:rPr>
          <w:lang w:bidi="fr-FR"/>
        </w:rPr>
        <w:t>Arrivé sur la page des détails, il est possible de sélectionner la motorisation souhaitée, personnaliser les options et accéder à un détail des caractéristiques du véhicule :</w:t>
      </w:r>
    </w:p>
    <w:p w14:paraId="20C68566" w14:textId="6F100D7E" w:rsidR="008D5E88" w:rsidRDefault="008D5E88" w:rsidP="0058259B">
      <w:pPr>
        <w:pStyle w:val="Contenu"/>
        <w:jc w:val="center"/>
        <w:rPr>
          <w:lang w:bidi="fr-FR"/>
        </w:rPr>
      </w:pPr>
      <w:r>
        <w:rPr>
          <w:noProof/>
          <w:lang w:bidi="fr-FR"/>
        </w:rPr>
        <w:lastRenderedPageBreak/>
        <w:drawing>
          <wp:inline distT="0" distB="0" distL="0" distR="0" wp14:anchorId="11A38F85" wp14:editId="7CF48535">
            <wp:extent cx="4716668" cy="1912620"/>
            <wp:effectExtent l="0" t="0" r="825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35" cy="191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fr-FR"/>
        </w:rPr>
        <w:drawing>
          <wp:inline distT="0" distB="0" distL="0" distR="0" wp14:anchorId="0EC633B2" wp14:editId="5CDA49EA">
            <wp:extent cx="6112282" cy="2887980"/>
            <wp:effectExtent l="0" t="0" r="3175" b="762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222" cy="28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8698" w14:textId="781BE156" w:rsidR="0058259B" w:rsidRDefault="0058259B" w:rsidP="008D5E88">
      <w:pPr>
        <w:pStyle w:val="Contenu"/>
        <w:rPr>
          <w:lang w:bidi="fr-FR"/>
        </w:rPr>
      </w:pPr>
      <w:r>
        <w:rPr>
          <w:lang w:bidi="fr-FR"/>
        </w:rPr>
        <w:t>Le changement de la sélection de la couleur extérieure entraîne la modification des images affichées dans le carrousel :</w:t>
      </w:r>
    </w:p>
    <w:p w14:paraId="1A0DEEAA" w14:textId="79BEFD93" w:rsidR="0058259B" w:rsidRDefault="0058259B" w:rsidP="0058259B">
      <w:pPr>
        <w:pStyle w:val="Contenu"/>
        <w:jc w:val="center"/>
        <w:rPr>
          <w:lang w:bidi="fr-FR"/>
        </w:rPr>
      </w:pPr>
      <w:r>
        <w:rPr>
          <w:noProof/>
          <w:lang w:bidi="fr-FR"/>
        </w:rPr>
        <w:drawing>
          <wp:inline distT="0" distB="0" distL="0" distR="0" wp14:anchorId="701A7AEC" wp14:editId="3FAB9710">
            <wp:extent cx="5593080" cy="2816611"/>
            <wp:effectExtent l="0" t="0" r="762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216" cy="281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F100" w14:textId="4FF55BDE" w:rsidR="008D5E88" w:rsidRDefault="0058259B" w:rsidP="008D5E88">
      <w:pPr>
        <w:pStyle w:val="Contenu"/>
        <w:rPr>
          <w:noProof/>
        </w:rPr>
      </w:pPr>
      <w:r>
        <w:rPr>
          <w:lang w:bidi="fr-FR"/>
        </w:rPr>
        <w:lastRenderedPageBreak/>
        <w:t>Ensuite</w:t>
      </w:r>
      <w:r w:rsidR="008D5E88">
        <w:rPr>
          <w:lang w:bidi="fr-FR"/>
        </w:rPr>
        <w:t>, vous pouvez générer un résumé du véhicule en PDF</w:t>
      </w:r>
      <w:r>
        <w:rPr>
          <w:lang w:bidi="fr-FR"/>
        </w:rPr>
        <w:t xml:space="preserve"> ou cliquer sur Commander pour ajouter le véhicule au Panier</w:t>
      </w:r>
      <w:r w:rsidRPr="0058259B">
        <w:rPr>
          <w:noProof/>
          <w:lang w:bidi="fr-FR"/>
        </w:rPr>
        <w:drawing>
          <wp:inline distT="0" distB="0" distL="0" distR="0" wp14:anchorId="61F9486F" wp14:editId="4D77C488">
            <wp:extent cx="6371590" cy="640080"/>
            <wp:effectExtent l="0" t="0" r="0" b="76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CBEE" w14:textId="30608BEC" w:rsidR="0058259B" w:rsidRDefault="0058259B" w:rsidP="0058259B">
      <w:pPr>
        <w:pStyle w:val="Titre1"/>
        <w:rPr>
          <w:lang w:bidi="fr-FR"/>
        </w:rPr>
      </w:pPr>
      <w:bookmarkStart w:id="1" w:name="_Toc131763595"/>
      <w:r>
        <w:rPr>
          <w:lang w:bidi="fr-FR"/>
        </w:rPr>
        <w:t>Naviguer entre les véhicules disponibles :</w:t>
      </w:r>
      <w:bookmarkEnd w:id="1"/>
    </w:p>
    <w:p w14:paraId="0ED5F48B" w14:textId="7DE5BB99" w:rsidR="0058259B" w:rsidRDefault="0058259B" w:rsidP="008D5E88">
      <w:pPr>
        <w:pStyle w:val="Contenu"/>
        <w:rPr>
          <w:noProof/>
        </w:rPr>
      </w:pPr>
      <w:r>
        <w:rPr>
          <w:lang w:bidi="fr-FR"/>
        </w:rPr>
        <w:t>En clique sur Disponible, vous pouvez accéder à la liste des véhicules préconfigurés Tesla :</w:t>
      </w:r>
      <w:r w:rsidRPr="0058259B">
        <w:rPr>
          <w:noProof/>
        </w:rPr>
        <w:t xml:space="preserve"> </w:t>
      </w:r>
      <w:r w:rsidRPr="0058259B">
        <w:rPr>
          <w:noProof/>
          <w:lang w:bidi="fr-FR"/>
        </w:rPr>
        <w:drawing>
          <wp:inline distT="0" distB="0" distL="0" distR="0" wp14:anchorId="05F843B7" wp14:editId="339BDFCE">
            <wp:extent cx="6371590" cy="31826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782" w14:textId="77777777" w:rsidR="0058259B" w:rsidRDefault="0058259B" w:rsidP="008D5E88">
      <w:pPr>
        <w:pStyle w:val="Contenu"/>
        <w:rPr>
          <w:lang w:bidi="fr-FR"/>
        </w:rPr>
      </w:pPr>
      <w:r w:rsidRPr="0058259B">
        <w:rPr>
          <w:noProof/>
          <w:lang w:bidi="fr-FR"/>
        </w:rPr>
        <w:drawing>
          <wp:inline distT="0" distB="0" distL="0" distR="0" wp14:anchorId="2E871B50" wp14:editId="29190D68">
            <wp:extent cx="6371590" cy="2969260"/>
            <wp:effectExtent l="0" t="0" r="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8AB8" w14:textId="1066E222" w:rsidR="0058259B" w:rsidRDefault="0058259B" w:rsidP="008D5E88">
      <w:pPr>
        <w:pStyle w:val="Contenu"/>
        <w:rPr>
          <w:lang w:bidi="fr-FR"/>
        </w:rPr>
      </w:pPr>
      <w:r>
        <w:rPr>
          <w:lang w:bidi="fr-FR"/>
        </w:rPr>
        <w:lastRenderedPageBreak/>
        <w:t xml:space="preserve">Cliquez sur le bouton Filtrer pour affiner vos recherches : </w:t>
      </w:r>
    </w:p>
    <w:p w14:paraId="39021305" w14:textId="0B0D292C" w:rsidR="0058259B" w:rsidRDefault="0058259B" w:rsidP="008D5E88">
      <w:pPr>
        <w:pStyle w:val="Contenu"/>
        <w:rPr>
          <w:lang w:bidi="fr-FR"/>
        </w:rPr>
      </w:pPr>
      <w:r w:rsidRPr="0058259B">
        <w:rPr>
          <w:noProof/>
          <w:lang w:bidi="fr-FR"/>
        </w:rPr>
        <w:drawing>
          <wp:inline distT="0" distB="0" distL="0" distR="0" wp14:anchorId="3D044B39" wp14:editId="42B782CA">
            <wp:extent cx="6371590" cy="32080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B9D7" w14:textId="124A45D3" w:rsidR="0058259B" w:rsidRDefault="0058259B" w:rsidP="0058259B">
      <w:pPr>
        <w:pStyle w:val="Titre1"/>
        <w:rPr>
          <w:lang w:bidi="fr-FR"/>
        </w:rPr>
      </w:pPr>
      <w:bookmarkStart w:id="2" w:name="_Toc131763596"/>
      <w:r>
        <w:rPr>
          <w:lang w:bidi="fr-FR"/>
        </w:rPr>
        <w:t>Accessoires :</w:t>
      </w:r>
      <w:bookmarkEnd w:id="2"/>
    </w:p>
    <w:p w14:paraId="12F12287" w14:textId="22C4B21C" w:rsidR="0058259B" w:rsidRDefault="0088314F" w:rsidP="008D5E88">
      <w:pPr>
        <w:pStyle w:val="Contenu"/>
        <w:rPr>
          <w:noProof/>
        </w:rPr>
      </w:pPr>
      <w:r>
        <w:rPr>
          <w:noProof/>
        </w:rPr>
        <w:t>En cliquant sur le bouton Accessoires, vous pouvez consulter les différents accessoires disponibles.</w:t>
      </w:r>
    </w:p>
    <w:p w14:paraId="590AFB49" w14:textId="6EF19604" w:rsidR="0058259B" w:rsidRDefault="0058259B" w:rsidP="008D5E88">
      <w:pPr>
        <w:pStyle w:val="Contenu"/>
        <w:rPr>
          <w:lang w:bidi="fr-FR"/>
        </w:rPr>
      </w:pPr>
      <w:r>
        <w:rPr>
          <w:noProof/>
        </w:rPr>
        <w:drawing>
          <wp:inline distT="0" distB="0" distL="0" distR="0" wp14:anchorId="7444C83B" wp14:editId="6C1A476A">
            <wp:extent cx="6371590" cy="3180715"/>
            <wp:effectExtent l="0" t="0" r="0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C270" w14:textId="77777777" w:rsidR="0088314F" w:rsidRDefault="0088314F" w:rsidP="008D5E88">
      <w:pPr>
        <w:pStyle w:val="Contenu"/>
        <w:rPr>
          <w:lang w:bidi="fr-FR"/>
        </w:rPr>
      </w:pPr>
    </w:p>
    <w:p w14:paraId="445938B7" w14:textId="77777777" w:rsidR="0088314F" w:rsidRDefault="0088314F" w:rsidP="008D5E88">
      <w:pPr>
        <w:pStyle w:val="Contenu"/>
        <w:rPr>
          <w:lang w:bidi="fr-FR"/>
        </w:rPr>
      </w:pPr>
    </w:p>
    <w:p w14:paraId="4372423D" w14:textId="77777777" w:rsidR="0088314F" w:rsidRDefault="0088314F" w:rsidP="008D5E88">
      <w:pPr>
        <w:pStyle w:val="Contenu"/>
        <w:rPr>
          <w:lang w:bidi="fr-FR"/>
        </w:rPr>
      </w:pPr>
    </w:p>
    <w:p w14:paraId="411181FC" w14:textId="77777777" w:rsidR="0088314F" w:rsidRDefault="0088314F" w:rsidP="008D5E88">
      <w:pPr>
        <w:pStyle w:val="Contenu"/>
        <w:rPr>
          <w:lang w:bidi="fr-FR"/>
        </w:rPr>
      </w:pPr>
    </w:p>
    <w:p w14:paraId="4514F9FC" w14:textId="1163E9EA" w:rsidR="0088314F" w:rsidRDefault="0088314F" w:rsidP="008D5E88">
      <w:pPr>
        <w:pStyle w:val="Contenu"/>
        <w:rPr>
          <w:lang w:bidi="fr-FR"/>
        </w:rPr>
      </w:pPr>
      <w:r>
        <w:rPr>
          <w:lang w:bidi="fr-FR"/>
        </w:rPr>
        <w:lastRenderedPageBreak/>
        <w:t xml:space="preserve">Affinez vos recherches en tapant le nom de l’accessoire souhaité dans la barre de recherches : </w:t>
      </w:r>
    </w:p>
    <w:p w14:paraId="5541B95F" w14:textId="57B4816E" w:rsidR="0088314F" w:rsidRDefault="0088314F" w:rsidP="008D5E88">
      <w:pPr>
        <w:pStyle w:val="Contenu"/>
        <w:rPr>
          <w:lang w:bidi="fr-FR"/>
        </w:rPr>
      </w:pPr>
      <w:r w:rsidRPr="0088314F">
        <w:rPr>
          <w:noProof/>
          <w:lang w:bidi="fr-FR"/>
        </w:rPr>
        <w:drawing>
          <wp:inline distT="0" distB="0" distL="0" distR="0" wp14:anchorId="469A0F48" wp14:editId="12E2B7A7">
            <wp:extent cx="6371590" cy="314261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2D7B" w14:textId="2D9B9D54" w:rsidR="0088314F" w:rsidRDefault="0088314F" w:rsidP="008D5E88">
      <w:pPr>
        <w:pStyle w:val="Contenu"/>
        <w:rPr>
          <w:lang w:bidi="fr-FR"/>
        </w:rPr>
      </w:pPr>
    </w:p>
    <w:p w14:paraId="31063BF0" w14:textId="206834EB" w:rsidR="00073325" w:rsidRDefault="00073325" w:rsidP="00073325">
      <w:pPr>
        <w:pStyle w:val="Titre1"/>
        <w:rPr>
          <w:lang w:bidi="fr-FR"/>
        </w:rPr>
      </w:pPr>
      <w:bookmarkStart w:id="3" w:name="_Toc131763597"/>
      <w:r>
        <w:rPr>
          <w:lang w:bidi="fr-FR"/>
        </w:rPr>
        <w:t>Consulter le panier :</w:t>
      </w:r>
      <w:bookmarkEnd w:id="3"/>
    </w:p>
    <w:p w14:paraId="45741D0C" w14:textId="0EA104EE" w:rsidR="00073325" w:rsidRDefault="00073325" w:rsidP="008D5E88">
      <w:pPr>
        <w:pStyle w:val="Contenu"/>
        <w:rPr>
          <w:lang w:bidi="fr-FR"/>
        </w:rPr>
      </w:pPr>
      <w:r>
        <w:rPr>
          <w:lang w:bidi="fr-FR"/>
        </w:rPr>
        <w:t>Cliquer sur l’icône de chariot pour accéder aux produits. Il est possible de les supprimer.</w:t>
      </w:r>
    </w:p>
    <w:p w14:paraId="49AD9125" w14:textId="1AD85175" w:rsidR="00073325" w:rsidRPr="008D5E88" w:rsidRDefault="00073325" w:rsidP="008D5E88">
      <w:pPr>
        <w:pStyle w:val="Contenu"/>
        <w:rPr>
          <w:lang w:bidi="fr-FR"/>
        </w:rPr>
      </w:pPr>
      <w:r>
        <w:rPr>
          <w:noProof/>
        </w:rPr>
        <w:drawing>
          <wp:inline distT="0" distB="0" distL="0" distR="0" wp14:anchorId="0D85BC71" wp14:editId="55BBA5E6">
            <wp:extent cx="6362700" cy="318516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3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4"/>
      </w:tblGrid>
      <w:tr w:rsidR="00D077E9" w14:paraId="55CEB3C0" w14:textId="77777777" w:rsidTr="00371432">
        <w:trPr>
          <w:trHeight w:val="3546"/>
        </w:trPr>
        <w:tc>
          <w:tcPr>
            <w:tcW w:w="10034" w:type="dxa"/>
          </w:tcPr>
          <w:bookmarkStart w:id="4" w:name="_Toc131763598" w:displacedByCustomXml="next"/>
          <w:sdt>
            <w:sdtPr>
              <w:rPr>
                <w:rFonts w:asciiTheme="minorHAnsi" w:eastAsiaTheme="minorEastAsia" w:hAnsiTheme="minorHAnsi" w:cstheme="minorBidi"/>
                <w:b w:val="0"/>
                <w:color w:val="082A75" w:themeColor="text2"/>
                <w:kern w:val="0"/>
                <w:sz w:val="24"/>
                <w:szCs w:val="20"/>
              </w:rPr>
              <w:id w:val="1660650702"/>
              <w:placeholder>
                <w:docPart w:val="24B8ECA3035C4B36884FD93B37F4286B"/>
              </w:placeholder>
              <w15:appearance w15:val="hidden"/>
            </w:sdtPr>
            <w:sdtContent>
              <w:p w14:paraId="6042F96A" w14:textId="38EFBE10" w:rsidR="00073325" w:rsidRDefault="00073325" w:rsidP="00073325">
                <w:pPr>
                  <w:pStyle w:val="Titre1"/>
                  <w:rPr>
                    <w:lang w:bidi="fr-FR"/>
                  </w:rPr>
                </w:pPr>
                <w:r>
                  <w:t xml:space="preserve">Créer un compte </w:t>
                </w:r>
                <w:r>
                  <w:rPr>
                    <w:lang w:bidi="fr-FR"/>
                  </w:rPr>
                  <w:t>:</w:t>
                </w:r>
                <w:bookmarkEnd w:id="4"/>
              </w:p>
              <w:p w14:paraId="054C016D" w14:textId="12DFE444" w:rsidR="00073325" w:rsidRDefault="00073325" w:rsidP="00073325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 xml:space="preserve">Cliquez sur Compte puis créer un compte pour démarrer le processus : </w:t>
                </w:r>
              </w:p>
              <w:p w14:paraId="3244C2AC" w14:textId="630B2CB6" w:rsidR="00073325" w:rsidRDefault="00073325" w:rsidP="00073325">
                <w:pPr>
                  <w:rPr>
                    <w:b w:val="0"/>
                    <w:bCs/>
                  </w:rPr>
                </w:pPr>
                <w:r w:rsidRPr="00073325">
                  <w:rPr>
                    <w:b w:val="0"/>
                    <w:bCs/>
                    <w:noProof/>
                  </w:rPr>
                  <w:drawing>
                    <wp:inline distT="0" distB="0" distL="0" distR="0" wp14:anchorId="7375150C" wp14:editId="6DB565B1">
                      <wp:extent cx="2152950" cy="1524213"/>
                      <wp:effectExtent l="0" t="0" r="0" b="0"/>
                      <wp:docPr id="27" name="Image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52950" cy="15242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EBF343C" w14:textId="41EC2D72" w:rsidR="00073325" w:rsidRDefault="00073325" w:rsidP="00073325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>Ajoutez les informations obligatoires :</w:t>
                </w:r>
              </w:p>
              <w:p w14:paraId="1C983D64" w14:textId="1F7BC2FA" w:rsidR="00073325" w:rsidRDefault="00073325" w:rsidP="00073325">
                <w:pPr>
                  <w:rPr>
                    <w:b w:val="0"/>
                    <w:bCs/>
                  </w:rPr>
                </w:pPr>
                <w:r w:rsidRPr="00073325">
                  <w:rPr>
                    <w:b w:val="0"/>
                    <w:bCs/>
                    <w:noProof/>
                  </w:rPr>
                  <w:drawing>
                    <wp:inline distT="0" distB="0" distL="0" distR="0" wp14:anchorId="4845F6C3" wp14:editId="3F1865AA">
                      <wp:extent cx="6371590" cy="2928620"/>
                      <wp:effectExtent l="0" t="0" r="0" b="5080"/>
                      <wp:docPr id="28" name="Image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71590" cy="29286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AA217C0" w14:textId="2817B69E" w:rsidR="00367290" w:rsidRDefault="00073325" w:rsidP="00073325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>Le mot de passe doit contenir 12 caractères</w:t>
                </w:r>
                <w:r w:rsidR="00367290">
                  <w:rPr>
                    <w:b w:val="0"/>
                    <w:bCs/>
                  </w:rPr>
                  <w:t>, majuscules, minuscules et caractères spéciaux.</w:t>
                </w:r>
              </w:p>
              <w:p w14:paraId="30C59F9E" w14:textId="6BD71FF3" w:rsidR="00367290" w:rsidRDefault="00367290" w:rsidP="00073325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>La sélection du type de compte Professionnel ajoute deux champs supplémentaires à remplir :</w:t>
                </w:r>
              </w:p>
              <w:p w14:paraId="36F19222" w14:textId="6E0D1A65" w:rsidR="00367290" w:rsidRPr="00073325" w:rsidRDefault="00367290" w:rsidP="00073325">
                <w:pPr>
                  <w:rPr>
                    <w:b w:val="0"/>
                    <w:bCs/>
                  </w:rPr>
                </w:pPr>
                <w:r w:rsidRPr="00367290">
                  <w:rPr>
                    <w:b w:val="0"/>
                    <w:bCs/>
                    <w:noProof/>
                  </w:rPr>
                  <w:drawing>
                    <wp:inline distT="0" distB="0" distL="0" distR="0" wp14:anchorId="07BA7B1F" wp14:editId="1812136E">
                      <wp:extent cx="6371590" cy="854075"/>
                      <wp:effectExtent l="0" t="0" r="0" b="3175"/>
                      <wp:docPr id="29" name="Image 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71590" cy="8540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1DF7010" w14:textId="77777777" w:rsidR="00073325" w:rsidRDefault="00073325" w:rsidP="00CE38E5">
                <w:pPr>
                  <w:pStyle w:val="Titre2"/>
                  <w:rPr>
                    <w:rFonts w:eastAsiaTheme="minorEastAsia"/>
                    <w:b/>
                    <w:sz w:val="24"/>
                    <w:szCs w:val="20"/>
                  </w:rPr>
                </w:pPr>
              </w:p>
              <w:p w14:paraId="2D0F7A8C" w14:textId="77777777" w:rsidR="00073325" w:rsidRDefault="00073325" w:rsidP="00CE38E5">
                <w:pPr>
                  <w:pStyle w:val="Titre2"/>
                  <w:rPr>
                    <w:rFonts w:eastAsiaTheme="minorEastAsia"/>
                    <w:b/>
                    <w:sz w:val="24"/>
                    <w:szCs w:val="20"/>
                  </w:rPr>
                </w:pPr>
              </w:p>
              <w:p w14:paraId="4EF78026" w14:textId="77777777" w:rsidR="00073325" w:rsidRDefault="00073325" w:rsidP="00CE38E5">
                <w:pPr>
                  <w:pStyle w:val="Titre2"/>
                  <w:rPr>
                    <w:rFonts w:eastAsiaTheme="minorEastAsia"/>
                    <w:b/>
                    <w:sz w:val="24"/>
                    <w:szCs w:val="20"/>
                  </w:rPr>
                </w:pPr>
              </w:p>
              <w:p w14:paraId="6C434002" w14:textId="77777777" w:rsidR="00073325" w:rsidRDefault="00073325" w:rsidP="00CE38E5">
                <w:pPr>
                  <w:pStyle w:val="Titre2"/>
                  <w:rPr>
                    <w:rFonts w:eastAsiaTheme="minorEastAsia"/>
                    <w:b/>
                    <w:sz w:val="24"/>
                    <w:szCs w:val="20"/>
                  </w:rPr>
                </w:pPr>
              </w:p>
              <w:p w14:paraId="4EA82487" w14:textId="7EDCFFEB" w:rsidR="00367290" w:rsidRDefault="00367290" w:rsidP="00367290">
                <w:pPr>
                  <w:pStyle w:val="Titre1"/>
                  <w:rPr>
                    <w:lang w:bidi="fr-FR"/>
                  </w:rPr>
                </w:pPr>
                <w:bookmarkStart w:id="5" w:name="_Toc131763599"/>
                <w:r>
                  <w:lastRenderedPageBreak/>
                  <w:t xml:space="preserve">Se connecter </w:t>
                </w:r>
                <w:r>
                  <w:rPr>
                    <w:lang w:bidi="fr-FR"/>
                  </w:rPr>
                  <w:t>:</w:t>
                </w:r>
                <w:bookmarkEnd w:id="5"/>
              </w:p>
              <w:p w14:paraId="0ABD82EF" w14:textId="3695BC0B" w:rsidR="00367290" w:rsidRPr="00367290" w:rsidRDefault="00367290" w:rsidP="00367290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>Remplissez les champs requis pour vous connecter :</w:t>
                </w:r>
              </w:p>
              <w:p w14:paraId="25CF2B39" w14:textId="74578421" w:rsidR="00367290" w:rsidRPr="00367290" w:rsidRDefault="00367290" w:rsidP="00367290">
                <w:r>
                  <w:rPr>
                    <w:noProof/>
                  </w:rPr>
                  <w:drawing>
                    <wp:inline distT="0" distB="0" distL="0" distR="0" wp14:anchorId="5C74D136" wp14:editId="088ADBC3">
                      <wp:extent cx="6371590" cy="3187700"/>
                      <wp:effectExtent l="0" t="0" r="0" b="0"/>
                      <wp:docPr id="30" name="Image 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71590" cy="31877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68C6794" w14:textId="6136891E" w:rsidR="00367290" w:rsidRPr="00367290" w:rsidRDefault="00367290" w:rsidP="00367290">
                <w:pPr>
                  <w:rPr>
                    <w:b w:val="0"/>
                    <w:bCs/>
                  </w:rPr>
                </w:pPr>
                <w:r>
                  <w:rPr>
                    <w:b w:val="0"/>
                    <w:bCs/>
                  </w:rPr>
                  <w:t xml:space="preserve">Il est possible de modifier les informations liées au compte, ou de </w:t>
                </w:r>
                <w:r w:rsidR="00136D6B">
                  <w:rPr>
                    <w:b w:val="0"/>
                    <w:bCs/>
                  </w:rPr>
                  <w:t xml:space="preserve">le </w:t>
                </w:r>
                <w:r>
                  <w:rPr>
                    <w:b w:val="0"/>
                    <w:bCs/>
                  </w:rPr>
                  <w:t>supprimer</w:t>
                </w:r>
                <w:r w:rsidR="00136D6B">
                  <w:rPr>
                    <w:b w:val="0"/>
                    <w:bCs/>
                  </w:rPr>
                  <w:t>.</w:t>
                </w:r>
              </w:p>
              <w:p w14:paraId="36C8B431" w14:textId="4CB57B44" w:rsidR="00367290" w:rsidRDefault="00367290" w:rsidP="00367290"/>
              <w:p w14:paraId="24F715D3" w14:textId="4D6D4D9D" w:rsidR="00073325" w:rsidRPr="00371432" w:rsidRDefault="00367290" w:rsidP="00371432">
                <w:r w:rsidRPr="00367290">
                  <w:rPr>
                    <w:noProof/>
                  </w:rPr>
                  <w:drawing>
                    <wp:inline distT="0" distB="0" distL="0" distR="0" wp14:anchorId="5EEDF4F0" wp14:editId="69DA9060">
                      <wp:extent cx="6371590" cy="3150235"/>
                      <wp:effectExtent l="0" t="0" r="0" b="0"/>
                      <wp:docPr id="31" name="Image 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71590" cy="3150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DEB7BB7" w14:textId="77777777" w:rsidR="00073325" w:rsidRDefault="00073325" w:rsidP="00CE38E5">
                <w:pPr>
                  <w:pStyle w:val="Titre2"/>
                  <w:rPr>
                    <w:rFonts w:eastAsiaTheme="minorEastAsia"/>
                    <w:b/>
                    <w:sz w:val="24"/>
                    <w:szCs w:val="20"/>
                  </w:rPr>
                </w:pPr>
              </w:p>
              <w:p w14:paraId="001366E6" w14:textId="64B69B28" w:rsidR="00CE38E5" w:rsidRPr="00B5735D" w:rsidRDefault="00000000" w:rsidP="00B5735D">
                <w:pPr>
                  <w:pStyle w:val="Contenu"/>
                  <w:rPr>
                    <w:b/>
                    <w:bCs/>
                  </w:rPr>
                </w:pPr>
              </w:p>
            </w:sdtContent>
          </w:sdt>
          <w:p w14:paraId="365BE7E9" w14:textId="77777777" w:rsidR="00DF027C" w:rsidRDefault="00DF027C" w:rsidP="00DF027C"/>
          <w:p w14:paraId="7EDCA7B0" w14:textId="51BBAA08" w:rsidR="00DF027C" w:rsidRPr="00DF027C" w:rsidRDefault="00DF027C" w:rsidP="00DF027C">
            <w:pPr>
              <w:pStyle w:val="Contenu"/>
            </w:pPr>
          </w:p>
          <w:p w14:paraId="6B91DCC0" w14:textId="293D9CCD" w:rsidR="00DF027C" w:rsidRDefault="00DF027C" w:rsidP="00DF027C">
            <w:pPr>
              <w:pStyle w:val="Contenu"/>
            </w:pPr>
          </w:p>
        </w:tc>
      </w:tr>
      <w:tr w:rsidR="00DF027C" w14:paraId="2951AA56" w14:textId="77777777" w:rsidTr="00371432">
        <w:trPr>
          <w:trHeight w:val="5931"/>
        </w:trPr>
        <w:tc>
          <w:tcPr>
            <w:tcW w:w="10034" w:type="dxa"/>
          </w:tcPr>
          <w:p w14:paraId="08147472" w14:textId="05F43EA5" w:rsidR="0045749A" w:rsidRDefault="0045749A" w:rsidP="0045749A">
            <w:pPr>
              <w:pStyle w:val="Titre1"/>
              <w:rPr>
                <w:lang w:bidi="fr-FR"/>
              </w:rPr>
            </w:pPr>
            <w:bookmarkStart w:id="6" w:name="_Toc131763600"/>
            <w:r>
              <w:lastRenderedPageBreak/>
              <w:t xml:space="preserve">Répartition du travail </w:t>
            </w:r>
            <w:r>
              <w:rPr>
                <w:lang w:bidi="fr-FR"/>
              </w:rPr>
              <w:t>:</w:t>
            </w:r>
            <w:bookmarkEnd w:id="6"/>
          </w:p>
          <w:p w14:paraId="1CA8D7B5" w14:textId="77777777" w:rsidR="00371432" w:rsidRDefault="00371432" w:rsidP="00DF027C">
            <w:pPr>
              <w:pStyle w:val="Contenu"/>
              <w:rPr>
                <w:iCs/>
                <w:sz w:val="48"/>
                <w:szCs w:val="32"/>
              </w:rPr>
            </w:pPr>
          </w:p>
          <w:p w14:paraId="044198E3" w14:textId="532DBC97" w:rsidR="006058CD" w:rsidRDefault="006058CD" w:rsidP="00DF027C">
            <w:pPr>
              <w:pStyle w:val="Contenu"/>
              <w:rPr>
                <w:iCs/>
                <w:sz w:val="48"/>
                <w:szCs w:val="32"/>
              </w:rPr>
            </w:pPr>
            <w:r w:rsidRPr="006058CD">
              <w:rPr>
                <w:iCs/>
                <w:sz w:val="48"/>
                <w:szCs w:val="32"/>
              </w:rPr>
              <w:t>API :</w:t>
            </w:r>
          </w:p>
          <w:p w14:paraId="154B5666" w14:textId="7A8D92FE" w:rsidR="006058CD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Création des classes modèles :</w:t>
            </w:r>
          </w:p>
          <w:p w14:paraId="244D057F" w14:textId="116D600C" w:rsidR="00B80E1E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-BILLY Lucas</w:t>
            </w:r>
          </w:p>
          <w:p w14:paraId="0CD555B1" w14:textId="27EDE8B4" w:rsidR="00B80E1E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-GENONCEAU Janelle</w:t>
            </w:r>
          </w:p>
          <w:p w14:paraId="2B09DA2A" w14:textId="14F7DCFE" w:rsidR="00B80E1E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-LANDRECY Enzo</w:t>
            </w:r>
          </w:p>
          <w:p w14:paraId="4BF3FBE3" w14:textId="26FB1578" w:rsidR="00B80E1E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-LEICHTMANN Jimmy</w:t>
            </w:r>
          </w:p>
          <w:p w14:paraId="18E00437" w14:textId="02F8FBA5" w:rsidR="00B80E1E" w:rsidRDefault="00B80E1E" w:rsidP="006058CD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-RONDET Pierre</w:t>
            </w:r>
          </w:p>
          <w:p w14:paraId="180786F4" w14:textId="77777777" w:rsidR="00B80E1E" w:rsidRDefault="00B80E1E" w:rsidP="006058CD">
            <w:pPr>
              <w:pStyle w:val="Contenu"/>
              <w:rPr>
                <w:iCs/>
                <w:sz w:val="36"/>
              </w:rPr>
            </w:pPr>
          </w:p>
          <w:p w14:paraId="4B8AB3FC" w14:textId="6F638943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Créations des classes managers :</w:t>
            </w:r>
          </w:p>
          <w:p w14:paraId="26A9047A" w14:textId="5471F298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-GENONCEAU Janelle</w:t>
            </w:r>
          </w:p>
          <w:p w14:paraId="3D1D7D6F" w14:textId="08900C8E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-LANDRECY Enzo</w:t>
            </w:r>
          </w:p>
          <w:p w14:paraId="2F61DF3F" w14:textId="1EAD714C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-LEICHTMANN Jimmy</w:t>
            </w:r>
          </w:p>
          <w:p w14:paraId="58BE3825" w14:textId="38D4327E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-RONDET Pierre</w:t>
            </w:r>
          </w:p>
          <w:p w14:paraId="4D672225" w14:textId="521592F3" w:rsidR="00B80E1E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20B355E9" w14:textId="45F77BAD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 xml:space="preserve">Création des </w:t>
            </w:r>
            <w:proofErr w:type="spellStart"/>
            <w:r>
              <w:rPr>
                <w:iCs/>
                <w:sz w:val="36"/>
              </w:rPr>
              <w:t>controllers</w:t>
            </w:r>
            <w:proofErr w:type="spellEnd"/>
            <w:r>
              <w:rPr>
                <w:iCs/>
                <w:sz w:val="36"/>
              </w:rPr>
              <w:t> :</w:t>
            </w:r>
          </w:p>
          <w:p w14:paraId="245AEBA1" w14:textId="65560FAA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-GENONCEAU Janelle</w:t>
            </w:r>
            <w:r w:rsidR="006D65A0">
              <w:rPr>
                <w:iCs/>
                <w:sz w:val="36"/>
              </w:rPr>
              <w:t xml:space="preserve"> </w:t>
            </w:r>
          </w:p>
          <w:p w14:paraId="4F0E3A28" w14:textId="3CB8429D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-LANDRECY Enzo</w:t>
            </w:r>
          </w:p>
          <w:p w14:paraId="6FD9F2FC" w14:textId="313346C0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-LEICHTMANN Jimmy</w:t>
            </w:r>
          </w:p>
          <w:p w14:paraId="174BA150" w14:textId="5B0C9661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-RONDET Pierre</w:t>
            </w:r>
          </w:p>
          <w:p w14:paraId="425079BC" w14:textId="316A95EC" w:rsidR="00B80E1E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61063FEC" w14:textId="110BC434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 xml:space="preserve">Pattern </w:t>
            </w:r>
            <w:proofErr w:type="spellStart"/>
            <w:r>
              <w:rPr>
                <w:iCs/>
                <w:sz w:val="36"/>
              </w:rPr>
              <w:t>DataRepository</w:t>
            </w:r>
            <w:proofErr w:type="spellEnd"/>
            <w:r>
              <w:rPr>
                <w:iCs/>
                <w:sz w:val="36"/>
              </w:rPr>
              <w:t> :</w:t>
            </w:r>
          </w:p>
          <w:p w14:paraId="31CB3AFB" w14:textId="383FB40D" w:rsidR="006D65A0" w:rsidRPr="008B22C9" w:rsidRDefault="006D65A0" w:rsidP="00B80E1E">
            <w:pPr>
              <w:pStyle w:val="Contenu"/>
              <w:rPr>
                <w:iCs/>
                <w:sz w:val="36"/>
              </w:rPr>
            </w:pPr>
            <w:r w:rsidRPr="008B22C9">
              <w:rPr>
                <w:iCs/>
                <w:sz w:val="36"/>
              </w:rPr>
              <w:t>-RONDET Pierre</w:t>
            </w:r>
          </w:p>
          <w:p w14:paraId="294484C6" w14:textId="4EE22359" w:rsidR="00B80E1E" w:rsidRPr="008B22C9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25968936" w14:textId="1B1AAEF7" w:rsidR="00B80E1E" w:rsidRPr="008B22C9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3FDFA028" w14:textId="038BD451" w:rsidR="00B80E1E" w:rsidRPr="0093655E" w:rsidRDefault="00B80E1E" w:rsidP="00B80E1E">
            <w:pPr>
              <w:pStyle w:val="Contenu"/>
              <w:rPr>
                <w:iCs/>
                <w:sz w:val="36"/>
              </w:rPr>
            </w:pPr>
            <w:r w:rsidRPr="0093655E">
              <w:rPr>
                <w:iCs/>
                <w:sz w:val="36"/>
              </w:rPr>
              <w:lastRenderedPageBreak/>
              <w:t>Tests unitaires/</w:t>
            </w:r>
            <w:proofErr w:type="spellStart"/>
            <w:r w:rsidRPr="0093655E">
              <w:rPr>
                <w:iCs/>
                <w:sz w:val="36"/>
              </w:rPr>
              <w:t>Mocks</w:t>
            </w:r>
            <w:proofErr w:type="spellEnd"/>
            <w:r w:rsidRPr="0093655E">
              <w:rPr>
                <w:iCs/>
                <w:sz w:val="36"/>
              </w:rPr>
              <w:t xml:space="preserve"> : </w:t>
            </w:r>
          </w:p>
          <w:p w14:paraId="50EAFCBF" w14:textId="0754D1B9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-GENONCEAU Janelle</w:t>
            </w:r>
          </w:p>
          <w:p w14:paraId="61EF1A34" w14:textId="376E3022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-LANDRECY Enzo</w:t>
            </w:r>
          </w:p>
          <w:p w14:paraId="2CCD2F88" w14:textId="33B79A95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-LEICHTMANN Jimmy</w:t>
            </w:r>
          </w:p>
          <w:p w14:paraId="56A54ACC" w14:textId="76E5AACB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-RONDET Pierre</w:t>
            </w:r>
          </w:p>
          <w:p w14:paraId="265CCB2B" w14:textId="785BDA5F" w:rsidR="00B80E1E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76D5736E" w14:textId="4287763D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 xml:space="preserve">Mise en place </w:t>
            </w:r>
            <w:proofErr w:type="spellStart"/>
            <w:r>
              <w:rPr>
                <w:iCs/>
                <w:sz w:val="36"/>
              </w:rPr>
              <w:t>Tokens</w:t>
            </w:r>
            <w:proofErr w:type="spellEnd"/>
            <w:r>
              <w:rPr>
                <w:iCs/>
                <w:sz w:val="36"/>
              </w:rPr>
              <w:t xml:space="preserve"> JWT :</w:t>
            </w:r>
          </w:p>
          <w:p w14:paraId="61CFE24B" w14:textId="399BD98B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-LEICHTMANN Jimmy</w:t>
            </w:r>
          </w:p>
          <w:p w14:paraId="68974A29" w14:textId="0F04F172" w:rsidR="00B80E1E" w:rsidRDefault="00B80E1E" w:rsidP="00B80E1E">
            <w:pPr>
              <w:pStyle w:val="Contenu"/>
              <w:rPr>
                <w:iCs/>
                <w:sz w:val="36"/>
              </w:rPr>
            </w:pPr>
          </w:p>
          <w:p w14:paraId="4BAF6121" w14:textId="4828B0DC" w:rsidR="00B80E1E" w:rsidRDefault="00B80E1E" w:rsidP="00B80E1E">
            <w:pPr>
              <w:pStyle w:val="Contenu"/>
              <w:rPr>
                <w:iCs/>
                <w:sz w:val="36"/>
              </w:rPr>
            </w:pPr>
            <w:r>
              <w:rPr>
                <w:iCs/>
                <w:sz w:val="36"/>
              </w:rPr>
              <w:t>Insertion des données :</w:t>
            </w:r>
          </w:p>
          <w:p w14:paraId="5C15BE2A" w14:textId="1FA2C8E0" w:rsidR="00B80E1E" w:rsidRPr="0093655E" w:rsidRDefault="00B80E1E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-LANDRECY Enzo</w:t>
            </w:r>
          </w:p>
          <w:p w14:paraId="20825ADA" w14:textId="164DD7A9" w:rsidR="00B80E1E" w:rsidRPr="008B22C9" w:rsidRDefault="00B80E1E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8B22C9">
              <w:rPr>
                <w:iCs/>
                <w:sz w:val="36"/>
                <w:lang w:val="en-US"/>
              </w:rPr>
              <w:t>-LEICHTMANN Jimmy</w:t>
            </w:r>
          </w:p>
          <w:p w14:paraId="20FE0CDC" w14:textId="4817279A" w:rsidR="00B80E1E" w:rsidRPr="008B22C9" w:rsidRDefault="00B80E1E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3B571EA1" w14:textId="0786269C" w:rsidR="009D4103" w:rsidRPr="008B22C9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gramStart"/>
            <w:r w:rsidRPr="008B22C9">
              <w:rPr>
                <w:iCs/>
                <w:sz w:val="36"/>
                <w:lang w:val="en-US"/>
              </w:rPr>
              <w:t>Migrations :</w:t>
            </w:r>
            <w:proofErr w:type="gramEnd"/>
          </w:p>
          <w:p w14:paraId="6A49230B" w14:textId="4E54C8C1" w:rsidR="009D4103" w:rsidRPr="008B22C9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8B22C9">
              <w:rPr>
                <w:iCs/>
                <w:sz w:val="36"/>
                <w:lang w:val="en-US"/>
              </w:rPr>
              <w:t>-LEICHTMANN Jimmy</w:t>
            </w:r>
          </w:p>
          <w:p w14:paraId="28AD9D77" w14:textId="77777777" w:rsidR="009D4103" w:rsidRPr="008B22C9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4FA74A9D" w14:textId="77777777" w:rsidR="009D4103" w:rsidRPr="006B1691" w:rsidRDefault="009D4103" w:rsidP="00B80E1E">
            <w:pPr>
              <w:pStyle w:val="Contenu"/>
              <w:rPr>
                <w:iCs/>
                <w:sz w:val="48"/>
                <w:szCs w:val="32"/>
                <w:lang w:val="en-US"/>
              </w:rPr>
            </w:pPr>
            <w:proofErr w:type="gramStart"/>
            <w:r w:rsidRPr="006B1691">
              <w:rPr>
                <w:iCs/>
                <w:sz w:val="48"/>
                <w:szCs w:val="32"/>
                <w:lang w:val="en-US"/>
              </w:rPr>
              <w:t>Client :</w:t>
            </w:r>
            <w:proofErr w:type="gramEnd"/>
          </w:p>
          <w:p w14:paraId="4083E957" w14:textId="5FE64A97" w:rsidR="009D4103" w:rsidRPr="006B1691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6B1691">
              <w:rPr>
                <w:iCs/>
                <w:sz w:val="36"/>
                <w:lang w:val="en-US"/>
              </w:rPr>
              <w:t xml:space="preserve"> </w:t>
            </w:r>
          </w:p>
          <w:p w14:paraId="20C86FBA" w14:textId="6A88F25F" w:rsidR="009D4103" w:rsidRPr="006B1691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gramStart"/>
            <w:r w:rsidRPr="006B1691">
              <w:rPr>
                <w:iCs/>
                <w:sz w:val="36"/>
                <w:lang w:val="en-US"/>
              </w:rPr>
              <w:t>Architecture :</w:t>
            </w:r>
            <w:proofErr w:type="gramEnd"/>
            <w:r w:rsidRPr="006B1691">
              <w:rPr>
                <w:iCs/>
                <w:sz w:val="36"/>
                <w:lang w:val="en-US"/>
              </w:rPr>
              <w:t xml:space="preserve"> </w:t>
            </w:r>
          </w:p>
          <w:p w14:paraId="45277BDB" w14:textId="6363F21D" w:rsidR="009D4103" w:rsidRPr="006B1691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6B1691">
              <w:rPr>
                <w:iCs/>
                <w:sz w:val="36"/>
                <w:lang w:val="en-US"/>
              </w:rPr>
              <w:t>-BILLY Lucas</w:t>
            </w:r>
          </w:p>
          <w:p w14:paraId="0C4C1B7B" w14:textId="5EC6E219" w:rsidR="009D4103" w:rsidRPr="006B1691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0EDCBD90" w14:textId="002016E9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gramStart"/>
            <w:r w:rsidRPr="0093655E">
              <w:rPr>
                <w:iCs/>
                <w:sz w:val="36"/>
                <w:lang w:val="en-US"/>
              </w:rPr>
              <w:t>Controllers :</w:t>
            </w:r>
            <w:proofErr w:type="gramEnd"/>
          </w:p>
          <w:p w14:paraId="6A1B8869" w14:textId="79C2765C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-BILLY Lucas</w:t>
            </w:r>
          </w:p>
          <w:p w14:paraId="3443B1F7" w14:textId="42CD728C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5EB04AE9" w14:textId="2C36B59F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49E25A98" w14:textId="0BBA5E27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07BAA4FC" w14:textId="77777777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740C3E47" w14:textId="67068EF9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spellStart"/>
            <w:proofErr w:type="gramStart"/>
            <w:r w:rsidRPr="0093655E">
              <w:rPr>
                <w:iCs/>
                <w:sz w:val="36"/>
                <w:lang w:val="en-US"/>
              </w:rPr>
              <w:lastRenderedPageBreak/>
              <w:t>Vues</w:t>
            </w:r>
            <w:proofErr w:type="spellEnd"/>
            <w:r w:rsidRPr="0093655E">
              <w:rPr>
                <w:iCs/>
                <w:sz w:val="36"/>
                <w:lang w:val="en-US"/>
              </w:rPr>
              <w:t> :</w:t>
            </w:r>
            <w:proofErr w:type="gramEnd"/>
          </w:p>
          <w:p w14:paraId="01A7D2BC" w14:textId="6C173BB0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-BILLY Lucas</w:t>
            </w:r>
          </w:p>
          <w:p w14:paraId="5259C972" w14:textId="6D34398E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-LANDRECY Enzo</w:t>
            </w:r>
          </w:p>
          <w:p w14:paraId="0790E005" w14:textId="4B3982F0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7861015C" w14:textId="5D2BA368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gramStart"/>
            <w:r w:rsidRPr="0093655E">
              <w:rPr>
                <w:iCs/>
                <w:sz w:val="36"/>
                <w:lang w:val="en-US"/>
              </w:rPr>
              <w:t>Stores :</w:t>
            </w:r>
            <w:proofErr w:type="gramEnd"/>
            <w:r w:rsidRPr="0093655E">
              <w:rPr>
                <w:iCs/>
                <w:sz w:val="36"/>
                <w:lang w:val="en-US"/>
              </w:rPr>
              <w:t xml:space="preserve"> </w:t>
            </w:r>
          </w:p>
          <w:p w14:paraId="6E28B980" w14:textId="388184EE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-BILLY Lucas</w:t>
            </w:r>
          </w:p>
          <w:p w14:paraId="5BD5668A" w14:textId="24CBB24C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5ACDCBDB" w14:textId="192DD8A0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spellStart"/>
            <w:proofErr w:type="gramStart"/>
            <w:r w:rsidRPr="0093655E">
              <w:rPr>
                <w:iCs/>
                <w:sz w:val="36"/>
                <w:lang w:val="en-US"/>
              </w:rPr>
              <w:t>Vitest</w:t>
            </w:r>
            <w:proofErr w:type="spellEnd"/>
            <w:r w:rsidRPr="0093655E">
              <w:rPr>
                <w:iCs/>
                <w:sz w:val="36"/>
                <w:lang w:val="en-US"/>
              </w:rPr>
              <w:t xml:space="preserve"> :</w:t>
            </w:r>
            <w:proofErr w:type="gramEnd"/>
          </w:p>
          <w:p w14:paraId="6468B2F9" w14:textId="186F069D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-BILLY Lucas</w:t>
            </w:r>
          </w:p>
          <w:p w14:paraId="765D70AD" w14:textId="31542D9B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-LEICHTMANN Jimmy</w:t>
            </w:r>
          </w:p>
          <w:p w14:paraId="05666057" w14:textId="0EDC3830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3164420C" w14:textId="6334B55D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proofErr w:type="gramStart"/>
            <w:r w:rsidRPr="0093655E">
              <w:rPr>
                <w:iCs/>
                <w:sz w:val="36"/>
                <w:lang w:val="en-US"/>
              </w:rPr>
              <w:t>Cypress :</w:t>
            </w:r>
            <w:proofErr w:type="gramEnd"/>
          </w:p>
          <w:p w14:paraId="781E91D1" w14:textId="479B6F3E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  <w:r w:rsidRPr="0093655E">
              <w:rPr>
                <w:iCs/>
                <w:sz w:val="36"/>
                <w:lang w:val="en-US"/>
              </w:rPr>
              <w:t>-LEICHTMANN Jimmy</w:t>
            </w:r>
          </w:p>
          <w:p w14:paraId="36269268" w14:textId="77777777" w:rsidR="009D4103" w:rsidRPr="0093655E" w:rsidRDefault="009D4103" w:rsidP="00B80E1E">
            <w:pPr>
              <w:pStyle w:val="Contenu"/>
              <w:rPr>
                <w:iCs/>
                <w:sz w:val="36"/>
                <w:lang w:val="en-US"/>
              </w:rPr>
            </w:pPr>
          </w:p>
          <w:p w14:paraId="3025DAAA" w14:textId="29A46337" w:rsidR="00B80E1E" w:rsidRPr="00371432" w:rsidRDefault="00371432" w:rsidP="00371432">
            <w:pPr>
              <w:pStyle w:val="Contenu"/>
              <w:jc w:val="center"/>
              <w:rPr>
                <w:iCs/>
                <w:sz w:val="36"/>
              </w:rPr>
            </w:pPr>
            <w:r w:rsidRPr="00371432">
              <w:rPr>
                <w:iCs/>
                <w:sz w:val="36"/>
              </w:rPr>
              <w:t>Ta</w:t>
            </w:r>
            <w:r>
              <w:rPr>
                <w:iCs/>
                <w:sz w:val="36"/>
              </w:rPr>
              <w:t>ux de participation global :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994"/>
              <w:gridCol w:w="4995"/>
            </w:tblGrid>
            <w:tr w:rsidR="0093655E" w14:paraId="58147889" w14:textId="77777777" w:rsidTr="00B80E1E">
              <w:tc>
                <w:tcPr>
                  <w:tcW w:w="4994" w:type="dxa"/>
                </w:tcPr>
                <w:p w14:paraId="46E6C7C8" w14:textId="6EA31AC5" w:rsidR="0093655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BILLY Lucas</w:t>
                  </w:r>
                </w:p>
              </w:tc>
              <w:tc>
                <w:tcPr>
                  <w:tcW w:w="4995" w:type="dxa"/>
                </w:tcPr>
                <w:p w14:paraId="1E8B10E9" w14:textId="227EF652" w:rsidR="0093655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22</w:t>
                  </w:r>
                  <w:r w:rsidR="00371432">
                    <w:rPr>
                      <w:iCs/>
                      <w:sz w:val="36"/>
                    </w:rPr>
                    <w:t>%</w:t>
                  </w:r>
                </w:p>
              </w:tc>
            </w:tr>
            <w:tr w:rsidR="00B80E1E" w14:paraId="48A310D4" w14:textId="77777777" w:rsidTr="00B80E1E">
              <w:tc>
                <w:tcPr>
                  <w:tcW w:w="4994" w:type="dxa"/>
                </w:tcPr>
                <w:p w14:paraId="6B275FAC" w14:textId="70DA5FD2" w:rsidR="00B80E1E" w:rsidRDefault="00B80E1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GENONCEAU Janelle</w:t>
                  </w:r>
                </w:p>
              </w:tc>
              <w:tc>
                <w:tcPr>
                  <w:tcW w:w="4995" w:type="dxa"/>
                </w:tcPr>
                <w:p w14:paraId="608E280B" w14:textId="7BBC6A3F" w:rsidR="00B80E1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19,5</w:t>
                  </w:r>
                  <w:r w:rsidR="00371432">
                    <w:rPr>
                      <w:iCs/>
                      <w:sz w:val="36"/>
                    </w:rPr>
                    <w:t>%</w:t>
                  </w:r>
                </w:p>
              </w:tc>
            </w:tr>
            <w:tr w:rsidR="00B80E1E" w14:paraId="28A32B1D" w14:textId="77777777" w:rsidTr="00B80E1E">
              <w:tc>
                <w:tcPr>
                  <w:tcW w:w="4994" w:type="dxa"/>
                </w:tcPr>
                <w:p w14:paraId="32C95EE5" w14:textId="544B0E5D" w:rsidR="00B80E1E" w:rsidRDefault="00B80E1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LANDRECY Enzo</w:t>
                  </w:r>
                </w:p>
              </w:tc>
              <w:tc>
                <w:tcPr>
                  <w:tcW w:w="4995" w:type="dxa"/>
                </w:tcPr>
                <w:p w14:paraId="724A54C6" w14:textId="0644F783" w:rsidR="00B80E1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19,5</w:t>
                  </w:r>
                  <w:r w:rsidR="00371432">
                    <w:rPr>
                      <w:iCs/>
                      <w:sz w:val="36"/>
                    </w:rPr>
                    <w:t>%</w:t>
                  </w:r>
                </w:p>
              </w:tc>
            </w:tr>
            <w:tr w:rsidR="00B80E1E" w14:paraId="0604BEAF" w14:textId="77777777" w:rsidTr="00B80E1E">
              <w:tc>
                <w:tcPr>
                  <w:tcW w:w="4994" w:type="dxa"/>
                </w:tcPr>
                <w:p w14:paraId="16B9C2B1" w14:textId="22468A5B" w:rsidR="00B80E1E" w:rsidRDefault="00B80E1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LEICHTMANN Jimmy</w:t>
                  </w:r>
                </w:p>
              </w:tc>
              <w:tc>
                <w:tcPr>
                  <w:tcW w:w="4995" w:type="dxa"/>
                </w:tcPr>
                <w:p w14:paraId="6F6EBAE4" w14:textId="1ED8238D" w:rsidR="00B80E1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19,5</w:t>
                  </w:r>
                  <w:r w:rsidR="00371432">
                    <w:rPr>
                      <w:iCs/>
                      <w:sz w:val="36"/>
                    </w:rPr>
                    <w:t>%</w:t>
                  </w:r>
                </w:p>
              </w:tc>
            </w:tr>
            <w:tr w:rsidR="00B80E1E" w14:paraId="0C607B1D" w14:textId="77777777" w:rsidTr="00B80E1E">
              <w:tc>
                <w:tcPr>
                  <w:tcW w:w="4994" w:type="dxa"/>
                </w:tcPr>
                <w:p w14:paraId="7F13EACE" w14:textId="3F39599F" w:rsidR="00B80E1E" w:rsidRDefault="00B80E1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RONDET Pierre</w:t>
                  </w:r>
                </w:p>
              </w:tc>
              <w:tc>
                <w:tcPr>
                  <w:tcW w:w="4995" w:type="dxa"/>
                </w:tcPr>
                <w:p w14:paraId="3A23D99F" w14:textId="64D88C39" w:rsidR="00B80E1E" w:rsidRDefault="0093655E" w:rsidP="00B80E1E">
                  <w:pPr>
                    <w:pStyle w:val="Contenu"/>
                    <w:jc w:val="center"/>
                    <w:rPr>
                      <w:iCs/>
                      <w:sz w:val="36"/>
                    </w:rPr>
                  </w:pPr>
                  <w:r>
                    <w:rPr>
                      <w:iCs/>
                      <w:sz w:val="36"/>
                    </w:rPr>
                    <w:t>19,5</w:t>
                  </w:r>
                  <w:r w:rsidR="00371432">
                    <w:rPr>
                      <w:iCs/>
                      <w:sz w:val="36"/>
                    </w:rPr>
                    <w:t>%</w:t>
                  </w:r>
                </w:p>
              </w:tc>
            </w:tr>
          </w:tbl>
          <w:p w14:paraId="59944CC3" w14:textId="4B8EE981" w:rsidR="006058CD" w:rsidRPr="00C97C71" w:rsidRDefault="006058CD" w:rsidP="00B80E1E">
            <w:pPr>
              <w:pStyle w:val="Contenu"/>
              <w:jc w:val="center"/>
              <w:rPr>
                <w:iCs/>
                <w:sz w:val="36"/>
              </w:rPr>
            </w:pPr>
          </w:p>
        </w:tc>
      </w:tr>
    </w:tbl>
    <w:p w14:paraId="50175647" w14:textId="77777777" w:rsidR="00E10352" w:rsidRPr="00D70D02" w:rsidRDefault="00E10352" w:rsidP="00AB02A7">
      <w:pPr>
        <w:spacing w:after="200"/>
      </w:pPr>
    </w:p>
    <w:sectPr w:rsidR="00E10352" w:rsidRPr="00D70D02" w:rsidSect="00AB02A7">
      <w:headerReference w:type="default" r:id="rId28"/>
      <w:footerReference w:type="default" r:id="rId29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63D22" w14:textId="77777777" w:rsidR="00E7287F" w:rsidRDefault="00E7287F">
      <w:r>
        <w:separator/>
      </w:r>
    </w:p>
    <w:p w14:paraId="02C40E4F" w14:textId="77777777" w:rsidR="00E7287F" w:rsidRDefault="00E7287F"/>
  </w:endnote>
  <w:endnote w:type="continuationSeparator" w:id="0">
    <w:p w14:paraId="7120EE27" w14:textId="77777777" w:rsidR="00E7287F" w:rsidRDefault="00E7287F">
      <w:r>
        <w:continuationSeparator/>
      </w:r>
    </w:p>
    <w:p w14:paraId="175D3FB0" w14:textId="77777777" w:rsidR="00E7287F" w:rsidRDefault="00E728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20AAB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04D0494C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AE228" w14:textId="77777777" w:rsidR="00E7287F" w:rsidRDefault="00E7287F">
      <w:r>
        <w:separator/>
      </w:r>
    </w:p>
    <w:p w14:paraId="2003070E" w14:textId="77777777" w:rsidR="00E7287F" w:rsidRDefault="00E7287F"/>
  </w:footnote>
  <w:footnote w:type="continuationSeparator" w:id="0">
    <w:p w14:paraId="38E0264A" w14:textId="77777777" w:rsidR="00E7287F" w:rsidRDefault="00E7287F">
      <w:r>
        <w:continuationSeparator/>
      </w:r>
    </w:p>
    <w:p w14:paraId="0A29A76C" w14:textId="77777777" w:rsidR="00E7287F" w:rsidRDefault="00E7287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4BF42476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6746FDC" w14:textId="77777777" w:rsidR="00D077E9" w:rsidRDefault="00D077E9">
          <w:pPr>
            <w:pStyle w:val="En-tte"/>
          </w:pPr>
        </w:p>
      </w:tc>
    </w:tr>
  </w:tbl>
  <w:p w14:paraId="70279F07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2D0774"/>
    <w:multiLevelType w:val="hybridMultilevel"/>
    <w:tmpl w:val="E7C28A7A"/>
    <w:lvl w:ilvl="0" w:tplc="718EF4BE">
      <w:start w:val="11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5871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C71"/>
    <w:rsid w:val="0002482E"/>
    <w:rsid w:val="00050324"/>
    <w:rsid w:val="00073325"/>
    <w:rsid w:val="000A0150"/>
    <w:rsid w:val="000E63C9"/>
    <w:rsid w:val="00130E9D"/>
    <w:rsid w:val="00136D6B"/>
    <w:rsid w:val="00150A6D"/>
    <w:rsid w:val="00185B35"/>
    <w:rsid w:val="001F2BC8"/>
    <w:rsid w:val="001F5F6B"/>
    <w:rsid w:val="00243EBC"/>
    <w:rsid w:val="00246A35"/>
    <w:rsid w:val="00270C80"/>
    <w:rsid w:val="00284348"/>
    <w:rsid w:val="002F51F5"/>
    <w:rsid w:val="00312137"/>
    <w:rsid w:val="00330359"/>
    <w:rsid w:val="0033762F"/>
    <w:rsid w:val="00360494"/>
    <w:rsid w:val="00366C7E"/>
    <w:rsid w:val="00367290"/>
    <w:rsid w:val="00371432"/>
    <w:rsid w:val="00384EA3"/>
    <w:rsid w:val="003A39A1"/>
    <w:rsid w:val="003C2191"/>
    <w:rsid w:val="003D3863"/>
    <w:rsid w:val="004110DE"/>
    <w:rsid w:val="0044085A"/>
    <w:rsid w:val="0045749A"/>
    <w:rsid w:val="004B21A5"/>
    <w:rsid w:val="004B6BB1"/>
    <w:rsid w:val="005037F0"/>
    <w:rsid w:val="00516A86"/>
    <w:rsid w:val="005275F6"/>
    <w:rsid w:val="00532541"/>
    <w:rsid w:val="00572102"/>
    <w:rsid w:val="0058259B"/>
    <w:rsid w:val="005F1BB0"/>
    <w:rsid w:val="006058CD"/>
    <w:rsid w:val="00635A0D"/>
    <w:rsid w:val="00653EB9"/>
    <w:rsid w:val="00656C4D"/>
    <w:rsid w:val="006B1691"/>
    <w:rsid w:val="006B74C3"/>
    <w:rsid w:val="006D65A0"/>
    <w:rsid w:val="006E5716"/>
    <w:rsid w:val="00707BCC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8314F"/>
    <w:rsid w:val="008B1FEE"/>
    <w:rsid w:val="008B22C9"/>
    <w:rsid w:val="008D5E88"/>
    <w:rsid w:val="00903C32"/>
    <w:rsid w:val="0091275B"/>
    <w:rsid w:val="00916B16"/>
    <w:rsid w:val="009173B9"/>
    <w:rsid w:val="0093335D"/>
    <w:rsid w:val="0093613E"/>
    <w:rsid w:val="0093655E"/>
    <w:rsid w:val="00943026"/>
    <w:rsid w:val="00966B81"/>
    <w:rsid w:val="009C7720"/>
    <w:rsid w:val="009D4103"/>
    <w:rsid w:val="00A23AFA"/>
    <w:rsid w:val="00A31B3E"/>
    <w:rsid w:val="00A532F3"/>
    <w:rsid w:val="00A61747"/>
    <w:rsid w:val="00A8489E"/>
    <w:rsid w:val="00AB02A7"/>
    <w:rsid w:val="00AC29F3"/>
    <w:rsid w:val="00B231E5"/>
    <w:rsid w:val="00B5735D"/>
    <w:rsid w:val="00B80E1E"/>
    <w:rsid w:val="00C02B87"/>
    <w:rsid w:val="00C12280"/>
    <w:rsid w:val="00C4086D"/>
    <w:rsid w:val="00C97C71"/>
    <w:rsid w:val="00CA1896"/>
    <w:rsid w:val="00CB5B28"/>
    <w:rsid w:val="00CE38E5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10352"/>
    <w:rsid w:val="00E16849"/>
    <w:rsid w:val="00E22ACD"/>
    <w:rsid w:val="00E3494F"/>
    <w:rsid w:val="00E43A1B"/>
    <w:rsid w:val="00E620B0"/>
    <w:rsid w:val="00E7287F"/>
    <w:rsid w:val="00E81B40"/>
    <w:rsid w:val="00EF555B"/>
    <w:rsid w:val="00F027BB"/>
    <w:rsid w:val="00F03419"/>
    <w:rsid w:val="00F11DCF"/>
    <w:rsid w:val="00F162EA"/>
    <w:rsid w:val="00F52D27"/>
    <w:rsid w:val="00F83527"/>
    <w:rsid w:val="00FB26E1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9374D1"/>
  <w15:docId w15:val="{3B894E72-3DD8-4F8A-B72F-B397CB546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53EB9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53EB9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653EB9"/>
    <w:pPr>
      <w:spacing w:after="100"/>
      <w:ind w:left="280"/>
    </w:pPr>
  </w:style>
  <w:style w:type="character" w:styleId="Lienhypertexte">
    <w:name w:val="Hyperlink"/>
    <w:basedOn w:val="Policepardfaut"/>
    <w:uiPriority w:val="99"/>
    <w:unhideWhenUsed/>
    <w:rsid w:val="00653EB9"/>
    <w:rPr>
      <w:color w:val="3592C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ythe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592B8DC916446309F3029C2CC96C0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E7337DC-5640-4F87-8D97-46777E915722}"/>
      </w:docPartPr>
      <w:docPartBody>
        <w:p w:rsidR="0056148F" w:rsidRDefault="00000000">
          <w:pPr>
            <w:pStyle w:val="C592B8DC916446309F3029C2CC96C093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avril 5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7D6ABEFBA97E4B52B4673FB5DEBA93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3BBB602-37C0-4897-9201-71B19CA745D0}"/>
      </w:docPartPr>
      <w:docPartBody>
        <w:p w:rsidR="0056148F" w:rsidRDefault="00000000">
          <w:pPr>
            <w:pStyle w:val="7D6ABEFBA97E4B52B4673FB5DEBA93B9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489EB466B5814789A3C14EDBCFBEE02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D0F325-EFD5-4FA8-86B8-C886F007E99B}"/>
      </w:docPartPr>
      <w:docPartBody>
        <w:p w:rsidR="0056148F" w:rsidRDefault="00000000">
          <w:pPr>
            <w:pStyle w:val="489EB466B5814789A3C14EDBCFBEE02C"/>
          </w:pPr>
          <w:r>
            <w:rPr>
              <w:lang w:bidi="fr-FR"/>
            </w:rPr>
            <w:t>Votre nom</w:t>
          </w:r>
        </w:p>
      </w:docPartBody>
    </w:docPart>
    <w:docPart>
      <w:docPartPr>
        <w:name w:val="24B8ECA3035C4B36884FD93B37F428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F52EA5-961E-417F-95A9-76690A4A1369}"/>
      </w:docPartPr>
      <w:docPartBody>
        <w:p w:rsidR="0056148F" w:rsidRDefault="00000000">
          <w:pPr>
            <w:pStyle w:val="24B8ECA3035C4B36884FD93B37F4286B"/>
          </w:pPr>
          <w:r w:rsidRPr="00DF027C">
            <w:rPr>
              <w:lang w:bidi="fr-FR"/>
            </w:rPr>
            <w:t>Texte du sous-titre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5C1"/>
    <w:rsid w:val="00110B1D"/>
    <w:rsid w:val="003025C1"/>
    <w:rsid w:val="0056148F"/>
    <w:rsid w:val="00ED2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C592B8DC916446309F3029C2CC96C093">
    <w:name w:val="C592B8DC916446309F3029C2CC96C093"/>
  </w:style>
  <w:style w:type="paragraph" w:customStyle="1" w:styleId="7D6ABEFBA97E4B52B4673FB5DEBA93B9">
    <w:name w:val="7D6ABEFBA97E4B52B4673FB5DEBA93B9"/>
  </w:style>
  <w:style w:type="paragraph" w:customStyle="1" w:styleId="489EB466B5814789A3C14EDBCFBEE02C">
    <w:name w:val="489EB466B5814789A3C14EDBCFBEE02C"/>
  </w:style>
  <w:style w:type="paragraph" w:customStyle="1" w:styleId="24B8ECA3035C4B36884FD93B37F4286B">
    <w:name w:val="24B8ECA3035C4B36884FD93B37F4286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BILLY Lucas, GENONCEAU Janelle, LANDRECY Enzo, LEICHTMANN Jimmy, RONDET Pierre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D4F5AB-B30C-4488-825E-C682E61B2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.dotx</Template>
  <TotalTime>1</TotalTime>
  <Pages>12</Pages>
  <Words>530</Words>
  <Characters>2920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Leichtmann Jimmy</dc:creator>
  <cp:keywords/>
  <cp:lastModifiedBy>Jimmy LEICHTMANN</cp:lastModifiedBy>
  <cp:revision>2</cp:revision>
  <cp:lastPrinted>2006-08-01T17:47:00Z</cp:lastPrinted>
  <dcterms:created xsi:type="dcterms:W3CDTF">2023-04-07T10:40:00Z</dcterms:created>
  <dcterms:modified xsi:type="dcterms:W3CDTF">2023-04-07T10:40:00Z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